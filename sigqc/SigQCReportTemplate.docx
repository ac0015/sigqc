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55A" w:rsidRPr="00190DB8" w:rsidRDefault="0039455A" w:rsidP="007C5C7D">
      <w:pPr>
        <w:pStyle w:val="Heading2"/>
      </w:pPr>
      <w:bookmarkStart w:id="0" w:name="_GoBack"/>
      <w:bookmarkEnd w:id="0"/>
    </w:p>
    <w:sectPr w:rsidR="0039455A" w:rsidRPr="00190DB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5C2" w:rsidRDefault="002535C2" w:rsidP="00191D7E">
      <w:pPr>
        <w:spacing w:after="0" w:line="240" w:lineRule="auto"/>
      </w:pPr>
      <w:r>
        <w:separator/>
      </w:r>
    </w:p>
  </w:endnote>
  <w:endnote w:type="continuationSeparator" w:id="0">
    <w:p w:rsidR="002535C2" w:rsidRDefault="002535C2" w:rsidP="0019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79B" w:rsidRDefault="001D310F">
    <w:pPr>
      <w:pStyle w:val="Footer"/>
    </w:pPr>
    <w:r>
      <w:rPr>
        <w:noProof/>
        <w:lang w:eastAsia="ko-KR"/>
      </w:rPr>
      <w:drawing>
        <wp:anchor distT="0" distB="0" distL="114300" distR="114300" simplePos="0" relativeHeight="251661312" behindDoc="1" locked="0" layoutInCell="1" allowOverlap="1" wp14:anchorId="3B71E8DE" wp14:editId="1BFF5A80">
          <wp:simplePos x="0" y="0"/>
          <wp:positionH relativeFrom="column">
            <wp:posOffset>5292725</wp:posOffset>
          </wp:positionH>
          <wp:positionV relativeFrom="paragraph">
            <wp:posOffset>88265</wp:posOffset>
          </wp:positionV>
          <wp:extent cx="1841500" cy="292100"/>
          <wp:effectExtent l="527050" t="0" r="53340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768868">
                    <a:off x="0" y="0"/>
                    <a:ext cx="1841500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279B" w:rsidRDefault="004E2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5C2" w:rsidRDefault="002535C2" w:rsidP="00191D7E">
      <w:pPr>
        <w:spacing w:after="0" w:line="240" w:lineRule="auto"/>
      </w:pPr>
      <w:r>
        <w:separator/>
      </w:r>
    </w:p>
  </w:footnote>
  <w:footnote w:type="continuationSeparator" w:id="0">
    <w:p w:rsidR="002535C2" w:rsidRDefault="002535C2" w:rsidP="0019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E55" w:rsidRDefault="002535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38083" o:spid="_x0000_s2054" type="#_x0000_t75" style="position:absolute;margin-left:0;margin-top:0;width:216.3pt;height:32.85pt;z-index:-251656192;mso-position-horizontal:center;mso-position-horizontal-relative:margin;mso-position-vertical:center;mso-position-vertical-relative:margin" o:allowincell="f">
          <v:imagedata r:id="rId1" o:title="Sig Logo just Text n Wave 1000x15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D7E" w:rsidRPr="004E279B" w:rsidRDefault="004E279B" w:rsidP="004E279B">
    <w:pPr>
      <w:pStyle w:val="Title"/>
      <w:rPr>
        <w:sz w:val="24"/>
        <w:szCs w:val="24"/>
      </w:rPr>
    </w:pPr>
    <w:r w:rsidRPr="004E279B">
      <w:rPr>
        <w:noProof/>
        <w:sz w:val="24"/>
        <w:szCs w:val="24"/>
        <w:lang w:eastAsia="ko-KR"/>
      </w:rPr>
      <w:drawing>
        <wp:anchor distT="0" distB="0" distL="114300" distR="114300" simplePos="0" relativeHeight="251658240" behindDoc="1" locked="0" layoutInCell="1" allowOverlap="1" wp14:anchorId="5585FE64" wp14:editId="107D1B92">
          <wp:simplePos x="0" y="0"/>
          <wp:positionH relativeFrom="column">
            <wp:posOffset>6055168</wp:posOffset>
          </wp:positionH>
          <wp:positionV relativeFrom="paragraph">
            <wp:posOffset>-283845</wp:posOffset>
          </wp:positionV>
          <wp:extent cx="569343" cy="57327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 Logo just Sphere Graphic 145x145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343" cy="57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17D">
      <w:rPr>
        <w:noProof/>
        <w:sz w:val="24"/>
        <w:szCs w:val="24"/>
        <w:lang w:eastAsia="ko-KR"/>
      </w:rPr>
      <w:t>SigQC Report</w:t>
    </w:r>
    <w:r w:rsidR="008F50D2" w:rsidRPr="004E279B">
      <w:rPr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E55" w:rsidRDefault="002535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38082" o:spid="_x0000_s2053" type="#_x0000_t75" style="position:absolute;margin-left:0;margin-top:0;width:216.3pt;height:32.85pt;z-index:-251657216;mso-position-horizontal:center;mso-position-horizontal-relative:margin;mso-position-vertical:center;mso-position-vertical-relative:margin" o:allowincell="f">
          <v:imagedata r:id="rId1" o:title="Sig Logo just Text n Wave 1000x15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EB"/>
    <w:rsid w:val="00015037"/>
    <w:rsid w:val="000549C0"/>
    <w:rsid w:val="00095B30"/>
    <w:rsid w:val="000F24D2"/>
    <w:rsid w:val="001174C6"/>
    <w:rsid w:val="00190DB8"/>
    <w:rsid w:val="00191D7E"/>
    <w:rsid w:val="001D310F"/>
    <w:rsid w:val="001E46EC"/>
    <w:rsid w:val="002535C2"/>
    <w:rsid w:val="002E5B84"/>
    <w:rsid w:val="0039455A"/>
    <w:rsid w:val="004E279B"/>
    <w:rsid w:val="004E38D6"/>
    <w:rsid w:val="005F5BCA"/>
    <w:rsid w:val="006A52E5"/>
    <w:rsid w:val="00722BD9"/>
    <w:rsid w:val="007C5C7D"/>
    <w:rsid w:val="007D7667"/>
    <w:rsid w:val="0081047B"/>
    <w:rsid w:val="00840C71"/>
    <w:rsid w:val="008E338E"/>
    <w:rsid w:val="008F50D2"/>
    <w:rsid w:val="009D79F5"/>
    <w:rsid w:val="00A1417D"/>
    <w:rsid w:val="00B15D74"/>
    <w:rsid w:val="00B20E55"/>
    <w:rsid w:val="00CC57EB"/>
    <w:rsid w:val="00D22BC2"/>
    <w:rsid w:val="00E537EF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535661"/>
  <w15:docId w15:val="{6376B09D-B983-4E70-ADD0-C7A767F1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7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C7D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80000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5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1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D7E"/>
  </w:style>
  <w:style w:type="paragraph" w:styleId="Footer">
    <w:name w:val="footer"/>
    <w:basedOn w:val="Normal"/>
    <w:link w:val="FooterChar"/>
    <w:uiPriority w:val="99"/>
    <w:unhideWhenUsed/>
    <w:rsid w:val="0019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D7E"/>
  </w:style>
  <w:style w:type="paragraph" w:styleId="BalloonText">
    <w:name w:val="Balloon Text"/>
    <w:basedOn w:val="Normal"/>
    <w:link w:val="BalloonTextChar"/>
    <w:uiPriority w:val="99"/>
    <w:semiHidden/>
    <w:unhideWhenUsed/>
    <w:rsid w:val="0019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C7D"/>
    <w:rPr>
      <w:rFonts w:eastAsiaTheme="majorEastAsia" w:cstheme="majorBidi"/>
      <w:b/>
      <w:bCs/>
      <w:color w:val="17365D" w:themeColor="text2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C7D"/>
    <w:rPr>
      <w:rFonts w:eastAsiaTheme="majorEastAsia" w:cstheme="majorBidi"/>
      <w:bCs/>
      <w:i/>
      <w:color w:val="800000"/>
      <w:sz w:val="36"/>
      <w:szCs w:val="26"/>
    </w:rPr>
  </w:style>
  <w:style w:type="character" w:styleId="IntenseEmphasis">
    <w:name w:val="Intense Emphasis"/>
    <w:basedOn w:val="DefaultParagraphFont"/>
    <w:uiPriority w:val="21"/>
    <w:qFormat/>
    <w:rsid w:val="00FD120C"/>
    <w:rPr>
      <w:b/>
      <w:bCs/>
      <w:i/>
      <w:i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C3A6E-CCC0-44CD-8E6B-BA98923A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SigQCReportTemplate.docx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Source Setup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Source Setup</dc:title>
  <dc:creator>Matthew Tucker</dc:creator>
  <cp:lastModifiedBy>Austin Coleman</cp:lastModifiedBy>
  <cp:revision>2</cp:revision>
  <dcterms:created xsi:type="dcterms:W3CDTF">2017-08-08T19:34:00Z</dcterms:created>
  <dcterms:modified xsi:type="dcterms:W3CDTF">2017-08-08T19:34:00Z</dcterms:modified>
</cp:coreProperties>
</file>